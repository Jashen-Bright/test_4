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45FD8" w14:textId="668A15E1" w:rsidR="00313E55" w:rsidRPr="00FB5377" w:rsidRDefault="00522F4F" w:rsidP="00FB5377">
      <w:pPr>
        <w:pStyle w:val="Title"/>
      </w:pPr>
      <w:r>
        <w:t>jashen bright j</w:t>
      </w:r>
      <w:r w:rsidR="00313E55" w:rsidRPr="00FB5377">
        <w:tab/>
      </w:r>
      <w:r>
        <w:rPr>
          <w:rStyle w:val="Emphasis"/>
        </w:rPr>
        <w:t>CS</w:t>
      </w:r>
      <w:r w:rsidR="008B7283" w:rsidRPr="00FB5377">
        <w:rPr>
          <w:rStyle w:val="Emphasis"/>
        </w:rPr>
        <w:t xml:space="preserve"> S</w:t>
      </w:r>
      <w:r>
        <w:rPr>
          <w:rStyle w:val="Emphasis"/>
        </w:rPr>
        <w:t>tudent</w:t>
      </w:r>
    </w:p>
    <w:p w14:paraId="5BDDD12F" w14:textId="0493EF25" w:rsidR="00313E55" w:rsidRPr="00FB5377" w:rsidRDefault="00B743A1" w:rsidP="00FB5377">
      <w:pPr>
        <w:pStyle w:val="Subtitle"/>
      </w:pPr>
      <w:r w:rsidRPr="00FB5377">
        <w:t>(</w:t>
      </w:r>
      <w:r w:rsidR="00342F9F">
        <w:t>+</w:t>
      </w:r>
      <w:r w:rsidR="00522F4F">
        <w:t>91</w:t>
      </w:r>
      <w:r w:rsidRPr="00FB5377">
        <w:t xml:space="preserve">) </w:t>
      </w:r>
      <w:r w:rsidR="00522F4F">
        <w:t>9538903778</w:t>
      </w:r>
      <w:r w:rsidRPr="00FB5377">
        <w:t xml:space="preserve"> </w:t>
      </w:r>
      <w:r w:rsidR="00313E55" w:rsidRPr="00FB5377">
        <w:t xml:space="preserve">| </w:t>
      </w:r>
      <w:r w:rsidR="00522F4F">
        <w:t>jashenbright</w:t>
      </w:r>
      <w:r w:rsidR="00313E55" w:rsidRPr="00FB5377">
        <w:t>@</w:t>
      </w:r>
      <w:r w:rsidR="00522F4F">
        <w:t>g</w:t>
      </w:r>
      <w:r w:rsidR="00313E55" w:rsidRPr="00FB5377">
        <w:t xml:space="preserve">mail.com | </w:t>
      </w:r>
      <w:r w:rsidR="00522F4F">
        <w:t>Bengaluru</w:t>
      </w:r>
      <w:r w:rsidR="00694A7B" w:rsidRPr="00FB5377">
        <w:t xml:space="preserve">, </w:t>
      </w:r>
      <w:r w:rsidR="00522F4F">
        <w:t>KA</w:t>
      </w:r>
      <w:r w:rsidR="00694A7B" w:rsidRPr="00FB5377">
        <w:t xml:space="preserve"> </w:t>
      </w:r>
      <w:r w:rsidR="00313E55" w:rsidRPr="00FB5377">
        <w:t xml:space="preserve">| </w:t>
      </w:r>
      <w:r w:rsidR="00522F4F" w:rsidRPr="00522F4F">
        <w:t>https://www.linkedin.com/in/jashen-bright-j-189798304</w:t>
      </w:r>
    </w:p>
    <w:p w14:paraId="67AEF1AE" w14:textId="77777777" w:rsidR="000A5CD0" w:rsidRPr="00FB5377" w:rsidRDefault="00FB5377" w:rsidP="00FB5377">
      <w:pPr>
        <w:pStyle w:val="Heading1"/>
      </w:pPr>
      <w:r w:rsidRPr="00FB5377">
        <w:t xml:space="preserve"> Career Summary</w:t>
      </w:r>
    </w:p>
    <w:p w14:paraId="3D7A98D9" w14:textId="581D3680" w:rsidR="000A5CD0" w:rsidRPr="00864A75" w:rsidRDefault="00522F4F" w:rsidP="00FB5377">
      <w:r>
        <w:t>A dedicated and ambitious student with a strong background in computer science and data science. Currently pursuing dual degrees—a BTech in Computer Science from Karunya Institute of Technology and Sciences and a B.S. in Data Science and Applications from the Indian Institute of Technology, Madras. Proficient in statistical data analysis, statistics, and data structures. Certified in MongoDB, AI, and Vector Search by ICT Academy’s Learnathon program. Actively seeking opportunities to leverage these skills and knowledge in a professional setting to make a meaningful impact. Passionate about continuous learning and driven to excel in the tech industry.</w:t>
      </w:r>
    </w:p>
    <w:p w14:paraId="2346813E" w14:textId="77777777" w:rsidR="0035013F" w:rsidRPr="00FB5377" w:rsidRDefault="00FB5377" w:rsidP="00FB5377">
      <w:pPr>
        <w:pStyle w:val="Heading1"/>
      </w:pPr>
      <w:r w:rsidRPr="00FB5377">
        <w:t xml:space="preserve"> Expertise</w:t>
      </w:r>
    </w:p>
    <w:p w14:paraId="62D8FB24" w14:textId="73E7AFD6" w:rsidR="000A5CD0" w:rsidRPr="00864A75" w:rsidRDefault="00522F4F" w:rsidP="00362CCC">
      <w:r>
        <w:t>Statistical Data Analysis | Statistics | Analytics</w:t>
      </w:r>
    </w:p>
    <w:p w14:paraId="39278931" w14:textId="77777777" w:rsidR="0035013F" w:rsidRPr="00FB5377" w:rsidRDefault="00FB5377" w:rsidP="00FB5377">
      <w:pPr>
        <w:pStyle w:val="Heading1"/>
      </w:pPr>
      <w:r w:rsidRPr="00FB5377">
        <w:t xml:space="preserve"> Technical Skills</w:t>
      </w:r>
    </w:p>
    <w:p w14:paraId="3CC6F2F8" w14:textId="3BAC8777" w:rsidR="000A5CD0" w:rsidRPr="00864A75" w:rsidRDefault="00522F4F" w:rsidP="00362CCC">
      <w:r>
        <w:t xml:space="preserve">Data Structures | Python programming | C Programming | </w:t>
      </w:r>
      <w:r>
        <w:t>GitHub | SQL</w:t>
      </w:r>
    </w:p>
    <w:p w14:paraId="46A20BD4" w14:textId="1A51A519" w:rsidR="0035013F" w:rsidRPr="00864A75" w:rsidRDefault="00FB5377" w:rsidP="00FB5377">
      <w:pPr>
        <w:pStyle w:val="Heading1"/>
        <w:rPr>
          <w:spacing w:val="40"/>
        </w:rPr>
      </w:pPr>
      <w:r w:rsidRPr="00864A75">
        <w:t>Education</w:t>
      </w:r>
    </w:p>
    <w:p w14:paraId="51ACA13A" w14:textId="74EF6253" w:rsidR="00ED16FC" w:rsidRPr="00681F32" w:rsidRDefault="00432637" w:rsidP="00681F32">
      <w:pPr>
        <w:pStyle w:val="Heading2"/>
      </w:pPr>
      <w:r>
        <w:t>Bachelor of Technology - BTech, Computer Science</w:t>
      </w:r>
      <w:r w:rsidR="00ED16FC" w:rsidRPr="00681F32">
        <w:t xml:space="preserve">| </w:t>
      </w:r>
      <w:r>
        <w:t>Karunya Institute of Technology and Sciences, Coimbatore</w:t>
      </w:r>
      <w:r w:rsidR="00A37E7F">
        <w:t xml:space="preserve">                  </w:t>
      </w:r>
      <w:r w:rsidR="00ED16FC" w:rsidRPr="00681F32">
        <w:t>20</w:t>
      </w:r>
      <w:r>
        <w:t>24</w:t>
      </w:r>
      <w:r w:rsidR="00ED16FC" w:rsidRPr="00681F32">
        <w:t xml:space="preserve"> – 20</w:t>
      </w:r>
      <w:r>
        <w:t>28</w:t>
      </w:r>
    </w:p>
    <w:p w14:paraId="66B20669" w14:textId="29C824FE" w:rsidR="00870F29" w:rsidRDefault="00432637" w:rsidP="00681F32">
      <w:pPr>
        <w:pStyle w:val="Heading2"/>
      </w:pPr>
      <w:r>
        <w:t>B.S. in Data Science and Applications, Data Science</w:t>
      </w:r>
      <w:r>
        <w:t xml:space="preserve"> | </w:t>
      </w:r>
      <w:r>
        <w:t>Indian Institute of Technology, Madra</w:t>
      </w:r>
      <w:r>
        <w:t>s</w:t>
      </w:r>
      <w:r w:rsidR="00A37E7F">
        <w:t xml:space="preserve">                                               </w:t>
      </w:r>
      <w:r w:rsidR="00ED16FC" w:rsidRPr="00681F32">
        <w:t>20</w:t>
      </w:r>
      <w:r>
        <w:t>24</w:t>
      </w:r>
      <w:r w:rsidR="00ED16FC" w:rsidRPr="00681F32">
        <w:t xml:space="preserve"> – 20</w:t>
      </w:r>
      <w:r>
        <w:t>28</w:t>
      </w:r>
    </w:p>
    <w:p w14:paraId="08A799AF" w14:textId="2A235D89" w:rsidR="005A0E07" w:rsidRPr="005A0E07" w:rsidRDefault="005A0E07" w:rsidP="00A37E7F">
      <w:pPr>
        <w:pStyle w:val="Heading2"/>
      </w:pPr>
      <w:r>
        <w:t>Pre-University</w:t>
      </w:r>
      <w:r w:rsidR="00E0228F">
        <w:t xml:space="preserve"> (Physics, Chemistry, Mathematics, Statistics)</w:t>
      </w:r>
      <w:r>
        <w:t xml:space="preserve"> | St Joseph’s Pre-University, Bengalu</w:t>
      </w:r>
      <w:r w:rsidR="003A5203">
        <w:t>ru</w:t>
      </w:r>
      <w:r w:rsidR="00E0228F">
        <w:t xml:space="preserve">                                       </w:t>
      </w:r>
      <w:r w:rsidR="003A5203" w:rsidRPr="00681F32">
        <w:t>20</w:t>
      </w:r>
      <w:r w:rsidR="003A5203">
        <w:t>2</w:t>
      </w:r>
      <w:r w:rsidR="00A37E7F">
        <w:t>2</w:t>
      </w:r>
      <w:r w:rsidR="003A5203" w:rsidRPr="00681F32">
        <w:t xml:space="preserve"> – 20</w:t>
      </w:r>
      <w:r w:rsidR="003A5203">
        <w:t>2</w:t>
      </w:r>
      <w:r w:rsidR="00A37E7F">
        <w:t>4</w:t>
      </w:r>
    </w:p>
    <w:p w14:paraId="56ACC9E7" w14:textId="1DDEFF85" w:rsidR="0035013F" w:rsidRPr="00FB5377" w:rsidRDefault="00FB5377" w:rsidP="00FB5377">
      <w:pPr>
        <w:pStyle w:val="Heading1"/>
      </w:pPr>
      <w:r w:rsidRPr="00FB5377">
        <w:t xml:space="preserve"> </w:t>
      </w:r>
      <w:r w:rsidR="00522F4F">
        <w:t>CERTIFICATIONS</w:t>
      </w:r>
    </w:p>
    <w:p w14:paraId="17205A57" w14:textId="77777777" w:rsidR="00432637" w:rsidRDefault="00432637" w:rsidP="00681F32">
      <w:r w:rsidRPr="00432637">
        <w:t>Introduction to MongoDB AI, and Vector Search - ICT Academy</w:t>
      </w:r>
    </w:p>
    <w:p w14:paraId="242D4A39" w14:textId="7C170123" w:rsidR="00432637" w:rsidRDefault="00432637" w:rsidP="00681F32">
      <w:r>
        <w:t>C Essentials 1 &amp; 2 Course – CISCO Networking Academy</w:t>
      </w:r>
    </w:p>
    <w:p w14:paraId="026FB640" w14:textId="6A09252C" w:rsidR="00432637" w:rsidRDefault="00432637" w:rsidP="00681F32">
      <w:r>
        <w:t>Fundamentals of Generative AI – Microsoft</w:t>
      </w:r>
    </w:p>
    <w:p w14:paraId="24400096" w14:textId="55D2E65A" w:rsidR="00432637" w:rsidRDefault="00432637" w:rsidP="00681F32">
      <w:r>
        <w:t>Introduction to end-to-end analytics using Microsoft Fabric</w:t>
      </w:r>
    </w:p>
    <w:p w14:paraId="2F06B173" w14:textId="635F2143" w:rsidR="00B12885" w:rsidRPr="00FB5377" w:rsidRDefault="00B12885" w:rsidP="00B12885">
      <w:pPr>
        <w:pStyle w:val="Heading1"/>
      </w:pPr>
      <w:r>
        <w:t>Projects</w:t>
      </w:r>
    </w:p>
    <w:p w14:paraId="6DE96CFA" w14:textId="0698FFD1" w:rsidR="00B12885" w:rsidRDefault="00277D90" w:rsidP="00681F32">
      <w:r>
        <w:t>Quantum Computing in AIML &amp; Cybersecurity</w:t>
      </w:r>
    </w:p>
    <w:p w14:paraId="4A60F0FC" w14:textId="77777777" w:rsidR="00522F4F" w:rsidRPr="00FB5377" w:rsidRDefault="00522F4F" w:rsidP="00522F4F">
      <w:pPr>
        <w:pStyle w:val="Heading1"/>
      </w:pPr>
      <w:r w:rsidRPr="00FB5377">
        <w:t>Interests</w:t>
      </w:r>
    </w:p>
    <w:p w14:paraId="0409CD77" w14:textId="7168BE64" w:rsidR="00522F4F" w:rsidRPr="00864A75" w:rsidRDefault="00CE033F" w:rsidP="00522F4F">
      <w:r>
        <w:t>Chess | Athletics |</w:t>
      </w:r>
      <w:r w:rsidR="00E20364">
        <w:t xml:space="preserve"> Learning French</w:t>
      </w:r>
    </w:p>
    <w:p w14:paraId="55FF9E18" w14:textId="77777777" w:rsidR="00522F4F" w:rsidRPr="00864A75" w:rsidRDefault="00522F4F" w:rsidP="00681F32"/>
    <w:sectPr w:rsidR="00522F4F" w:rsidRPr="00864A75" w:rsidSect="00ED16FC">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Nova Light">
    <w:charset w:val="00"/>
    <w:family w:val="swiss"/>
    <w:pitch w:val="variable"/>
    <w:sig w:usb0="80000287" w:usb1="00000002"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Times New Roman (Body CS)">
    <w:altName w:val="Times New Roman"/>
    <w:charset w:val="00"/>
    <w:family w:val="roman"/>
    <w:pitch w:val="default"/>
  </w:font>
  <w:font w:name="CormorantGaramond-SemiBold">
    <w:altName w:val="Calibri"/>
    <w:charset w:val="00"/>
    <w:family w:val="auto"/>
    <w:pitch w:val="variable"/>
    <w:sig w:usb0="20000207" w:usb1="00000001" w:usb2="00000000" w:usb3="00000000" w:csb0="00000197" w:csb1="00000000"/>
  </w:font>
  <w:font w:name="Gill Sans Nova">
    <w:charset w:val="00"/>
    <w:family w:val="swiss"/>
    <w:pitch w:val="variable"/>
    <w:sig w:usb0="8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77EAD5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AB14C61"/>
    <w:multiLevelType w:val="hybridMultilevel"/>
    <w:tmpl w:val="E118E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3640870">
    <w:abstractNumId w:val="1"/>
  </w:num>
  <w:num w:numId="2" w16cid:durableId="283390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F4F"/>
    <w:rsid w:val="00021DA5"/>
    <w:rsid w:val="000A5CD0"/>
    <w:rsid w:val="000B6AF9"/>
    <w:rsid w:val="000F1AE2"/>
    <w:rsid w:val="001D78C2"/>
    <w:rsid w:val="0022059A"/>
    <w:rsid w:val="002702D4"/>
    <w:rsid w:val="00270B58"/>
    <w:rsid w:val="00277D90"/>
    <w:rsid w:val="00284C89"/>
    <w:rsid w:val="002C484E"/>
    <w:rsid w:val="00313E55"/>
    <w:rsid w:val="003227BC"/>
    <w:rsid w:val="00342F9F"/>
    <w:rsid w:val="0035013F"/>
    <w:rsid w:val="00362CCC"/>
    <w:rsid w:val="00381284"/>
    <w:rsid w:val="00387012"/>
    <w:rsid w:val="003A5203"/>
    <w:rsid w:val="004272A0"/>
    <w:rsid w:val="00432637"/>
    <w:rsid w:val="00446145"/>
    <w:rsid w:val="004B07C0"/>
    <w:rsid w:val="004B7243"/>
    <w:rsid w:val="005173BF"/>
    <w:rsid w:val="00522F4F"/>
    <w:rsid w:val="00525F8F"/>
    <w:rsid w:val="00546C22"/>
    <w:rsid w:val="005852FD"/>
    <w:rsid w:val="005A0E07"/>
    <w:rsid w:val="005D43D7"/>
    <w:rsid w:val="005F2FAC"/>
    <w:rsid w:val="005F41F8"/>
    <w:rsid w:val="00643D2E"/>
    <w:rsid w:val="006477FF"/>
    <w:rsid w:val="0066750D"/>
    <w:rsid w:val="00681F32"/>
    <w:rsid w:val="00694A7B"/>
    <w:rsid w:val="006A444B"/>
    <w:rsid w:val="0073039B"/>
    <w:rsid w:val="00750687"/>
    <w:rsid w:val="007775FF"/>
    <w:rsid w:val="007C6DE0"/>
    <w:rsid w:val="007D2196"/>
    <w:rsid w:val="007F2796"/>
    <w:rsid w:val="00802AC5"/>
    <w:rsid w:val="00846B3E"/>
    <w:rsid w:val="00864A75"/>
    <w:rsid w:val="00870F29"/>
    <w:rsid w:val="008877DE"/>
    <w:rsid w:val="00890653"/>
    <w:rsid w:val="008A7BB6"/>
    <w:rsid w:val="008B40D0"/>
    <w:rsid w:val="008B7283"/>
    <w:rsid w:val="008F77CE"/>
    <w:rsid w:val="00903425"/>
    <w:rsid w:val="009645A0"/>
    <w:rsid w:val="009A4F06"/>
    <w:rsid w:val="009E2034"/>
    <w:rsid w:val="00A17581"/>
    <w:rsid w:val="00A37E7F"/>
    <w:rsid w:val="00A6112F"/>
    <w:rsid w:val="00AC069C"/>
    <w:rsid w:val="00AE674A"/>
    <w:rsid w:val="00B01591"/>
    <w:rsid w:val="00B12885"/>
    <w:rsid w:val="00B24120"/>
    <w:rsid w:val="00B3585D"/>
    <w:rsid w:val="00B3757B"/>
    <w:rsid w:val="00B45668"/>
    <w:rsid w:val="00B55CCA"/>
    <w:rsid w:val="00B743A1"/>
    <w:rsid w:val="00BA20D1"/>
    <w:rsid w:val="00BB624A"/>
    <w:rsid w:val="00C17FA0"/>
    <w:rsid w:val="00C379BD"/>
    <w:rsid w:val="00C41344"/>
    <w:rsid w:val="00C659DF"/>
    <w:rsid w:val="00C86729"/>
    <w:rsid w:val="00C87FB5"/>
    <w:rsid w:val="00CE033F"/>
    <w:rsid w:val="00D259E0"/>
    <w:rsid w:val="00D45817"/>
    <w:rsid w:val="00D45896"/>
    <w:rsid w:val="00D908BD"/>
    <w:rsid w:val="00E0228F"/>
    <w:rsid w:val="00E20364"/>
    <w:rsid w:val="00E91502"/>
    <w:rsid w:val="00E92EB1"/>
    <w:rsid w:val="00E97CF1"/>
    <w:rsid w:val="00ED16FC"/>
    <w:rsid w:val="00EF3E64"/>
    <w:rsid w:val="00F11B2E"/>
    <w:rsid w:val="00FB45B6"/>
    <w:rsid w:val="00FB5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AAF8A"/>
  <w15:chartTrackingRefBased/>
  <w15:docId w15:val="{DB20B5E7-1332-4EC0-960C-92CB7DFD7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F32"/>
    <w:pPr>
      <w:spacing w:before="40"/>
    </w:pPr>
    <w:rPr>
      <w:sz w:val="20"/>
    </w:rPr>
  </w:style>
  <w:style w:type="paragraph" w:styleId="Heading1">
    <w:name w:val="heading 1"/>
    <w:basedOn w:val="Normal"/>
    <w:next w:val="Normal"/>
    <w:link w:val="Heading1Char"/>
    <w:uiPriority w:val="9"/>
    <w:qFormat/>
    <w:rsid w:val="00FB5377"/>
    <w:pPr>
      <w:shd w:val="clear" w:color="auto" w:fill="D9E2F2" w:themeFill="accent1"/>
      <w:spacing w:before="240" w:after="120" w:line="264" w:lineRule="auto"/>
      <w:outlineLvl w:val="0"/>
    </w:pPr>
    <w:rPr>
      <w:rFonts w:asciiTheme="majorHAnsi" w:hAnsiTheme="majorHAnsi" w:cs="Times New Roman (Body CS)"/>
      <w:b/>
      <w:bCs/>
      <w:caps/>
      <w:spacing w:val="30"/>
      <w:sz w:val="24"/>
    </w:rPr>
  </w:style>
  <w:style w:type="paragraph" w:styleId="Heading2">
    <w:name w:val="heading 2"/>
    <w:basedOn w:val="Normal"/>
    <w:next w:val="Normal"/>
    <w:link w:val="Heading2Char"/>
    <w:uiPriority w:val="9"/>
    <w:qFormat/>
    <w:rsid w:val="00681F32"/>
    <w:pPr>
      <w:tabs>
        <w:tab w:val="right" w:pos="10800"/>
      </w:tabs>
      <w:spacing w:before="0" w:after="40"/>
      <w:contextualSpacing/>
      <w:outlineLvl w:val="1"/>
    </w:pPr>
    <w:rPr>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semiHidden/>
    <w:qFormat/>
    <w:rsid w:val="000A5CD0"/>
    <w:pPr>
      <w:ind w:left="720"/>
      <w:contextualSpacing/>
    </w:pPr>
    <w:rPr>
      <w:rFonts w:eastAsiaTheme="minorEastAsia"/>
      <w:lang w:eastAsia="en-GB"/>
    </w:rPr>
  </w:style>
  <w:style w:type="character" w:styleId="Hyperlink">
    <w:name w:val="Hyperlink"/>
    <w:basedOn w:val="DefaultParagraphFont"/>
    <w:uiPriority w:val="99"/>
    <w:unhideWhenUsed/>
    <w:rsid w:val="00C86729"/>
    <w:rPr>
      <w:color w:val="467886" w:themeColor="hyperlink"/>
      <w:u w:val="single"/>
    </w:rPr>
  </w:style>
  <w:style w:type="character" w:styleId="UnresolvedMention">
    <w:name w:val="Unresolved Mention"/>
    <w:basedOn w:val="DefaultParagraphFont"/>
    <w:uiPriority w:val="99"/>
    <w:semiHidden/>
    <w:unhideWhenUsed/>
    <w:rsid w:val="00C86729"/>
    <w:rPr>
      <w:color w:val="605E5C"/>
      <w:shd w:val="clear" w:color="auto" w:fill="E1DFDD"/>
    </w:rPr>
  </w:style>
  <w:style w:type="paragraph" w:styleId="Title">
    <w:name w:val="Title"/>
    <w:basedOn w:val="Normal"/>
    <w:next w:val="Normal"/>
    <w:link w:val="TitleChar"/>
    <w:uiPriority w:val="10"/>
    <w:qFormat/>
    <w:rsid w:val="00FB5377"/>
    <w:pPr>
      <w:tabs>
        <w:tab w:val="right" w:pos="10800"/>
      </w:tabs>
      <w:spacing w:after="60"/>
    </w:pPr>
    <w:rPr>
      <w:rFonts w:asciiTheme="majorHAnsi" w:hAnsiTheme="majorHAnsi" w:cs="Times New Roman (Body CS)"/>
      <w:b/>
      <w:bCs/>
      <w:caps/>
      <w:color w:val="000000" w:themeColor="text1"/>
      <w:spacing w:val="60"/>
      <w:sz w:val="40"/>
      <w:szCs w:val="40"/>
      <w14:textOutline w14:w="9525" w14:cap="rnd" w14:cmpd="sng" w14:algn="ctr">
        <w14:noFill/>
        <w14:prstDash w14:val="solid"/>
        <w14:bevel/>
      </w14:textOutline>
    </w:rPr>
  </w:style>
  <w:style w:type="character" w:customStyle="1" w:styleId="TitleChar">
    <w:name w:val="Title Char"/>
    <w:basedOn w:val="DefaultParagraphFont"/>
    <w:link w:val="Title"/>
    <w:uiPriority w:val="10"/>
    <w:rsid w:val="00FB5377"/>
    <w:rPr>
      <w:rFonts w:asciiTheme="majorHAnsi" w:hAnsiTheme="majorHAnsi" w:cs="Times New Roman (Body CS)"/>
      <w:b/>
      <w:bCs/>
      <w:caps/>
      <w:color w:val="000000" w:themeColor="text1"/>
      <w:spacing w:val="60"/>
      <w:sz w:val="40"/>
      <w:szCs w:val="40"/>
      <w:lang w:val="en-GB"/>
      <w14:textOutline w14:w="9525" w14:cap="rnd" w14:cmpd="sng" w14:algn="ctr">
        <w14:noFill/>
        <w14:prstDash w14:val="solid"/>
        <w14:bevel/>
      </w14:textOutline>
    </w:rPr>
  </w:style>
  <w:style w:type="paragraph" w:styleId="Subtitle">
    <w:name w:val="Subtitle"/>
    <w:basedOn w:val="Normal"/>
    <w:next w:val="Normal"/>
    <w:link w:val="SubtitleChar"/>
    <w:uiPriority w:val="11"/>
    <w:qFormat/>
    <w:rsid w:val="00FB5377"/>
    <w:pPr>
      <w:pBdr>
        <w:bottom w:val="single" w:sz="12" w:space="1" w:color="000000" w:themeColor="text1"/>
      </w:pBdr>
      <w:spacing w:line="276" w:lineRule="auto"/>
    </w:pPr>
    <w:rPr>
      <w:rFonts w:cs="CormorantGaramond-SemiBold"/>
      <w:szCs w:val="20"/>
    </w:rPr>
  </w:style>
  <w:style w:type="character" w:customStyle="1" w:styleId="SubtitleChar">
    <w:name w:val="Subtitle Char"/>
    <w:basedOn w:val="DefaultParagraphFont"/>
    <w:link w:val="Subtitle"/>
    <w:uiPriority w:val="11"/>
    <w:rsid w:val="00FB5377"/>
    <w:rPr>
      <w:rFonts w:cs="CormorantGaramond-SemiBold"/>
      <w:sz w:val="20"/>
      <w:szCs w:val="20"/>
      <w:lang w:val="en-GB"/>
    </w:rPr>
  </w:style>
  <w:style w:type="character" w:styleId="Emphasis">
    <w:name w:val="Emphasis"/>
    <w:basedOn w:val="DefaultParagraphFont"/>
    <w:uiPriority w:val="20"/>
    <w:qFormat/>
    <w:rsid w:val="00FB5377"/>
    <w:rPr>
      <w:rFonts w:asciiTheme="minorHAnsi" w:hAnsiTheme="minorHAnsi"/>
      <w:b/>
      <w:i w:val="0"/>
      <w:iCs/>
      <w:caps/>
      <w:smallCaps w:val="0"/>
      <w:spacing w:val="20"/>
      <w:sz w:val="20"/>
    </w:rPr>
  </w:style>
  <w:style w:type="character" w:customStyle="1" w:styleId="Heading1Char">
    <w:name w:val="Heading 1 Char"/>
    <w:basedOn w:val="DefaultParagraphFont"/>
    <w:link w:val="Heading1"/>
    <w:uiPriority w:val="9"/>
    <w:rsid w:val="00FB5377"/>
    <w:rPr>
      <w:rFonts w:asciiTheme="majorHAnsi" w:hAnsiTheme="majorHAnsi" w:cs="Times New Roman (Body CS)"/>
      <w:b/>
      <w:bCs/>
      <w:caps/>
      <w:spacing w:val="30"/>
      <w:shd w:val="clear" w:color="auto" w:fill="D9E2F2" w:themeFill="accent1"/>
    </w:rPr>
  </w:style>
  <w:style w:type="character" w:customStyle="1" w:styleId="Heading2Char">
    <w:name w:val="Heading 2 Char"/>
    <w:basedOn w:val="DefaultParagraphFont"/>
    <w:link w:val="Heading2"/>
    <w:uiPriority w:val="9"/>
    <w:rsid w:val="00681F32"/>
    <w:rPr>
      <w:bCs/>
      <w:sz w:val="20"/>
      <w:szCs w:val="20"/>
    </w:rPr>
  </w:style>
  <w:style w:type="paragraph" w:styleId="ListBullet">
    <w:name w:val="List Bullet"/>
    <w:basedOn w:val="Normal"/>
    <w:uiPriority w:val="99"/>
    <w:rsid w:val="00FB5377"/>
    <w:pPr>
      <w:numPr>
        <w:numId w:val="2"/>
      </w:numPr>
      <w:spacing w:before="80"/>
      <w:ind w:left="720"/>
      <w:contextualSpacing/>
    </w:pPr>
  </w:style>
  <w:style w:type="character" w:customStyle="1" w:styleId="BOLDCapitalization">
    <w:name w:val="BOLD Capitalization"/>
    <w:uiPriority w:val="1"/>
    <w:qFormat/>
    <w:rsid w:val="00681F32"/>
    <w:rPr>
      <w:rFonts w:ascii="Gill Sans Nova" w:hAnsi="Gill Sans Nova"/>
      <w:b/>
      <w:caps/>
      <w:smallCaps w:val="0"/>
    </w:rPr>
  </w:style>
  <w:style w:type="character" w:customStyle="1" w:styleId="ALLCAPS">
    <w:name w:val="ALL CAPS"/>
    <w:uiPriority w:val="1"/>
    <w:qFormat/>
    <w:rsid w:val="00681F32"/>
    <w:rPr>
      <w:caps/>
      <w:smallCap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nambi\AppData\Roaming\Microsoft\Templates\Modern%20simple%20resume%20for%20IT%20specialist.dotx" TargetMode="External"/></Relationships>
</file>

<file path=word/theme/theme1.xml><?xml version="1.0" encoding="utf-8"?>
<a:theme xmlns:a="http://schemas.openxmlformats.org/drawingml/2006/main" name="Office Theme">
  <a:themeElements>
    <a:clrScheme name="Custom 300">
      <a:dk1>
        <a:srgbClr val="000000"/>
      </a:dk1>
      <a:lt1>
        <a:srgbClr val="FFFFFF"/>
      </a:lt1>
      <a:dk2>
        <a:srgbClr val="0E2841"/>
      </a:dk2>
      <a:lt2>
        <a:srgbClr val="E8E8E8"/>
      </a:lt2>
      <a:accent1>
        <a:srgbClr val="D9E2F2"/>
      </a:accent1>
      <a:accent2>
        <a:srgbClr val="D93E1C"/>
      </a:accent2>
      <a:accent3>
        <a:srgbClr val="EDC4E7"/>
      </a:accent3>
      <a:accent4>
        <a:srgbClr val="4E354B"/>
      </a:accent4>
      <a:accent5>
        <a:srgbClr val="F6E8DD"/>
      </a:accent5>
      <a:accent6>
        <a:srgbClr val="695C21"/>
      </a:accent6>
      <a:hlink>
        <a:srgbClr val="467886"/>
      </a:hlink>
      <a:folHlink>
        <a:srgbClr val="96607D"/>
      </a:folHlink>
    </a:clrScheme>
    <a:fontScheme name="Custom 31">
      <a:majorFont>
        <a:latin typeface="Bahnschrift"/>
        <a:ea typeface=""/>
        <a:cs typeface=""/>
      </a:majorFont>
      <a:minorFont>
        <a:latin typeface="Gill Sans Nova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ImageTagsTaxHTField xmlns="71af3243-3dd4-4a8d-8c0d-dd76da1f02a5">
      <Terms xmlns="http://schemas.microsoft.com/office/infopath/2007/PartnerControls"/>
    </ImageTagsTaxHTField>
    <Image xmlns="71af3243-3dd4-4a8d-8c0d-dd76da1f02a5">
      <Url xsi:nil="true"/>
      <Description xsi:nil="true"/>
    </Image>
    <Status xmlns="71af3243-3dd4-4a8d-8c0d-dd76da1f02a5">Not started</Status>
    <Background xmlns="71af3243-3dd4-4a8d-8c0d-dd76da1f02a5">false</Background>
    <MediaServiceKeyPoints xmlns="71af3243-3dd4-4a8d-8c0d-dd76da1f02a5" xsi:nil="true"/>
    <SharedWithUsers xmlns="16c05727-aa75-4e4a-9b5f-8a80a1165891">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26C82-C580-4C96-8DDE-44DD30CAB6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C97E1B-B454-4DED-B1F3-34450391BFC8}">
  <ds:schemaRefs>
    <ds:schemaRef ds:uri="http://schemas.microsoft.com/sharepoint/v3/contenttype/forms"/>
  </ds:schemaRefs>
</ds:datastoreItem>
</file>

<file path=customXml/itemProps3.xml><?xml version="1.0" encoding="utf-8"?>
<ds:datastoreItem xmlns:ds="http://schemas.openxmlformats.org/officeDocument/2006/customXml" ds:itemID="{B0DABF2B-545D-49E1-AB80-039B21EE4E27}">
  <ds:schemaRefs>
    <ds:schemaRef ds:uri="http://schemas.microsoft.com/office/2006/metadata/properties"/>
    <ds:schemaRef ds:uri="http://schemas.microsoft.com/office/infopath/2007/PartnerControls"/>
    <ds:schemaRef ds:uri="http://schemas.microsoft.com/sharepoint/v3"/>
    <ds:schemaRef ds:uri="230e9df3-be65-4c73-a93b-d1236ebd677e"/>
    <ds:schemaRef ds:uri="71af3243-3dd4-4a8d-8c0d-dd76da1f02a5"/>
    <ds:schemaRef ds:uri="16c05727-aa75-4e4a-9b5f-8a80a1165891"/>
  </ds:schemaRefs>
</ds:datastoreItem>
</file>

<file path=customXml/itemProps4.xml><?xml version="1.0" encoding="utf-8"?>
<ds:datastoreItem xmlns:ds="http://schemas.openxmlformats.org/officeDocument/2006/customXml" ds:itemID="{50C72F2C-7F12-CD49-83C5-6C402A54E798}">
  <ds:schemaRefs>
    <ds:schemaRef ds:uri="http://schemas.openxmlformats.org/officeDocument/2006/bibliography"/>
  </ds:schemaRefs>
</ds:datastoreItem>
</file>

<file path=docMetadata/LabelInfo.xml><?xml version="1.0" encoding="utf-8"?>
<clbl:labelList xmlns:clbl="http://schemas.microsoft.com/office/2020/mipLabelMetadata">
  <clbl:label id="{5989ece0-f90e-40bf-9c79-1a7beccdb861}" enabled="0" method="" siteId="{5989ece0-f90e-40bf-9c79-1a7beccdb861}" removed="1"/>
</clbl:labelList>
</file>

<file path=docProps/app.xml><?xml version="1.0" encoding="utf-8"?>
<Properties xmlns="http://schemas.openxmlformats.org/officeDocument/2006/extended-properties" xmlns:vt="http://schemas.openxmlformats.org/officeDocument/2006/docPropsVTypes">
  <Template>Modern simple resume for IT specialist.dotx</Template>
  <TotalTime>23</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Nambi, Jabaraj</dc:creator>
  <cp:keywords/>
  <dc:description/>
  <cp:lastModifiedBy>Nambi, Jabaraj</cp:lastModifiedBy>
  <cp:revision>10</cp:revision>
  <cp:lastPrinted>2022-09-27T08:21:00Z</cp:lastPrinted>
  <dcterms:created xsi:type="dcterms:W3CDTF">2025-01-17T14:01:00Z</dcterms:created>
  <dcterms:modified xsi:type="dcterms:W3CDTF">2025-01-17T14:24:00Z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y fmtid="{D5CDD505-2E9C-101B-9397-08002B2CF9AE}" pid="4" name="Order">
    <vt:r8>6490400</vt:r8>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